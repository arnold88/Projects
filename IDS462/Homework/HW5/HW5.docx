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6DAE" w:rsidRDefault="00976DAE" w:rsidP="0040431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Problem 14.5 - Listing of Gym and Financial Data                        40</w:t>
      </w:r>
    </w:p>
    <w:p w:rsidR="00976DAE" w:rsidRDefault="00976DAE" w:rsidP="0040431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        22:13 Monday, June 1, 2009</w:t>
      </w:r>
    </w:p>
    <w:p w:rsidR="00976DAE" w:rsidRDefault="00976DAE" w:rsidP="0040431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976DAE" w:rsidRDefault="00976DAE" w:rsidP="0040431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ID    L_NAME      GENDER    AGE</w:t>
      </w:r>
    </w:p>
    <w:p w:rsidR="00976DAE" w:rsidRDefault="00976DAE" w:rsidP="0040431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976DAE" w:rsidRDefault="00976DAE" w:rsidP="0040431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2    ALKHAWAM      F        10</w:t>
      </w:r>
    </w:p>
    <w:p w:rsidR="00976DAE" w:rsidRDefault="00976DAE" w:rsidP="0040431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3    LAU           M         8</w:t>
      </w:r>
    </w:p>
    <w:p w:rsidR="00976DAE" w:rsidRDefault="00976DAE" w:rsidP="0040431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5    HAPPEL        F        14</w:t>
      </w:r>
    </w:p>
    <w:p w:rsidR="00976DAE" w:rsidRDefault="00976DAE" w:rsidP="0040431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6                  F        15</w:t>
      </w:r>
    </w:p>
    <w:p w:rsidR="00976DAE" w:rsidRDefault="00976DAE" w:rsidP="0040431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7    KORBA         M         9</w:t>
      </w:r>
    </w:p>
    <w:p w:rsidR="00976DAE" w:rsidRDefault="00976DAE" w:rsidP="0040431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976DAE" w:rsidRDefault="00976DAE" w:rsidP="0040431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Problem 14.7 - Listing of Data Set FREDDY                            41</w:t>
      </w:r>
    </w:p>
    <w:p w:rsidR="00976DAE" w:rsidRDefault="00976DAE" w:rsidP="0040431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        22:13 Monday, June 1, 2009</w:t>
      </w:r>
    </w:p>
    <w:p w:rsidR="00976DAE" w:rsidRDefault="00976DAE" w:rsidP="0040431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976DAE" w:rsidRDefault="00976DAE" w:rsidP="0040431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GENDER    ID    AGE    VAULT    FLOOR    P_BAR    INCOME    L_NAME      HEIGHT    WEIGHT</w:t>
      </w:r>
    </w:p>
    <w:p w:rsidR="00976DAE" w:rsidRDefault="00976DAE" w:rsidP="0040431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976DAE" w:rsidRDefault="00976DAE" w:rsidP="0040431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F        2     10     5.6      5.7      5.8       B       ALKHAWAM      68        155</w:t>
      </w:r>
    </w:p>
    <w:p w:rsidR="00976DAE" w:rsidRDefault="00976DAE" w:rsidP="0040431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M        3      8     7.5      7.2      6.5       A       LAU           66        105</w:t>
      </w:r>
    </w:p>
    <w:p w:rsidR="00976DAE" w:rsidRDefault="00976DAE" w:rsidP="0040431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F        5     14     7.9      8.2      6.8       A       HAPPEL        78        220</w:t>
      </w:r>
    </w:p>
    <w:p w:rsidR="00976DAE" w:rsidRDefault="00976DAE" w:rsidP="0040431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M        7      9     5.4      5.9      6.1       B       KORBA         72        202</w:t>
      </w:r>
    </w:p>
    <w:p w:rsidR="00976DAE" w:rsidRDefault="00976DAE" w:rsidP="0040431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976DAE" w:rsidRDefault="00976DAE" w:rsidP="0040431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Problem 14.9 - Listing of Data Set FINAL                            42</w:t>
      </w:r>
    </w:p>
    <w:p w:rsidR="00976DAE" w:rsidRDefault="00976DAE" w:rsidP="0040431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        22:13 Monday, June 1, 2009</w:t>
      </w:r>
    </w:p>
    <w:p w:rsidR="00976DAE" w:rsidRDefault="00976DAE" w:rsidP="0040431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976DAE" w:rsidRDefault="00976DAE" w:rsidP="0040431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INCOME    GENDER    PLAN    ID    AGE    VAULT    FLOOR    P_BAR    L_NAME</w:t>
      </w:r>
    </w:p>
    <w:p w:rsidR="00976DAE" w:rsidRDefault="00976DAE" w:rsidP="0040431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976DAE" w:rsidRDefault="00976DAE" w:rsidP="0040431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F                6     15     8.2      8.2      7.9</w:t>
      </w:r>
    </w:p>
    <w:p w:rsidR="00976DAE" w:rsidRDefault="00976DAE" w:rsidP="0040431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A         F        X       5     14     7.9      8.2      6.8     HAPPEL</w:t>
      </w:r>
    </w:p>
    <w:p w:rsidR="00976DAE" w:rsidRDefault="00976DAE" w:rsidP="0040431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B         F        Z       2     10     5.6      5.7      5.8     ALKHAWAM</w:t>
      </w:r>
    </w:p>
    <w:p w:rsidR="00976DAE" w:rsidRDefault="00976DAE" w:rsidP="0040431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A         M        W       3      8     7.5      7.2      6.5     LAU</w:t>
      </w:r>
    </w:p>
    <w:p w:rsidR="00976DAE" w:rsidRDefault="00976DAE" w:rsidP="0040431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B         M        Y       7      9     5.4      5.9      6.1     KORBA</w:t>
      </w:r>
    </w:p>
    <w:p w:rsidR="00976DAE" w:rsidRDefault="00976DAE" w:rsidP="0040431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976DAE" w:rsidRDefault="00976DAE" w:rsidP="0040431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Problem 14.11 - Listing of Data Set GYM_2                            43</w:t>
      </w:r>
    </w:p>
    <w:p w:rsidR="00976DAE" w:rsidRDefault="00976DAE" w:rsidP="0040431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        22:13 Monday, June 1, 2009</w:t>
      </w:r>
    </w:p>
    <w:p w:rsidR="00976DAE" w:rsidRDefault="00976DAE" w:rsidP="0040431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976DAE" w:rsidRDefault="00976DAE" w:rsidP="0040431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GENDER    ID    AGE    VAULT    FLOOR    P_BAR</w:t>
      </w:r>
    </w:p>
    <w:p w:rsidR="00976DAE" w:rsidRDefault="00976DAE" w:rsidP="0040431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976DAE" w:rsidRDefault="00976DAE" w:rsidP="0040431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.      .      .        .        .</w:t>
      </w:r>
    </w:p>
    <w:p w:rsidR="00976DAE" w:rsidRDefault="00976DAE" w:rsidP="0040431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F        2     10     5.6      5.7      5.8</w:t>
      </w:r>
    </w:p>
    <w:p w:rsidR="00976DAE" w:rsidRDefault="00976DAE" w:rsidP="0040431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M        3      8     7.5      7.2      6.5</w:t>
      </w:r>
    </w:p>
    <w:p w:rsidR="00976DAE" w:rsidRDefault="00976DAE" w:rsidP="0040431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F        5     14     7.9      8.2      6.8</w:t>
      </w:r>
    </w:p>
    <w:p w:rsidR="00976DAE" w:rsidRDefault="00976DAE" w:rsidP="0040431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F        6     15     8.2      8.2      7.9</w:t>
      </w:r>
    </w:p>
    <w:p w:rsidR="00976DAE" w:rsidRDefault="00976DAE" w:rsidP="00404311">
      <w:r>
        <w:rPr>
          <w:rFonts w:ascii="SAS Monospace" w:hAnsi="SAS Monospace" w:cs="SAS Monospace"/>
          <w:sz w:val="16"/>
          <w:szCs w:val="16"/>
        </w:rPr>
        <w:t xml:space="preserve">                             M        7      9     5.4      5.9      6.1</w:t>
      </w:r>
    </w:p>
    <w:sectPr w:rsidR="00976DAE" w:rsidSect="005033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AS Monospace">
    <w:altName w:val="Consolas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04311"/>
    <w:rsid w:val="00404311"/>
    <w:rsid w:val="004D20B1"/>
    <w:rsid w:val="00503317"/>
    <w:rsid w:val="00976DAE"/>
    <w:rsid w:val="00E3424F"/>
    <w:rsid w:val="00EA75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3317"/>
    <w:pPr>
      <w:spacing w:after="200" w:line="276" w:lineRule="auto"/>
    </w:pPr>
    <w:rPr>
      <w:rFonts w:cs="Calibri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17</TotalTime>
  <Pages>1</Pages>
  <Words>403</Words>
  <Characters>2303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phucker</dc:creator>
  <cp:keywords/>
  <dc:description/>
  <cp:lastModifiedBy>arnold</cp:lastModifiedBy>
  <cp:revision>3</cp:revision>
  <cp:lastPrinted>2009-06-02T17:38:00Z</cp:lastPrinted>
  <dcterms:created xsi:type="dcterms:W3CDTF">2009-06-02T05:10:00Z</dcterms:created>
  <dcterms:modified xsi:type="dcterms:W3CDTF">2009-06-02T17:47:00Z</dcterms:modified>
</cp:coreProperties>
</file>